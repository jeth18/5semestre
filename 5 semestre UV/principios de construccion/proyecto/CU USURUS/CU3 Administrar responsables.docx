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1169D" w:rsidRPr="005B6FE0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66143465A3F448AFBBFA22D4696C1B8D"/>
              </w:placeholder>
            </w:sdtPr>
            <w:sdtEndPr/>
            <w:sdtContent>
              <w:p w:rsidR="0011169D" w:rsidRPr="005B6FE0" w:rsidRDefault="0011169D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 w:rsidR="00DC6571">
                  <w:rPr>
                    <w:rFonts w:cs="Arial"/>
                    <w:lang w:val="es-ES"/>
                  </w:rPr>
                  <w:t>3</w:t>
                </w:r>
              </w:p>
            </w:sdtContent>
          </w:sdt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66143465A3F448AFBBFA22D4696C1B8D"/>
              </w:placeholder>
            </w:sdtPr>
            <w:sdtEndPr/>
            <w:sdtContent>
              <w:p w:rsidR="0011169D" w:rsidRPr="00731113" w:rsidRDefault="00DC657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Administrar responsables</w:t>
                </w:r>
              </w:p>
            </w:sdtContent>
          </w:sdt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DC6571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Ángel Daniel Sánchez Martínez</w:t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D1B49663C74A4992BE726CC438A06E66"/>
            </w:placeholder>
            <w:date w:fullDate="2018-09-22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DC657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22/09/2018</w:t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D1B49663C74A4992BE726CC438A06E66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DC6571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66143465A3F448AFBBFA22D4696C1B8D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DC6571" w:rsidP="00DE4584">
                <w:pPr>
                  <w:rPr>
                    <w:rFonts w:cs="Arial"/>
                    <w:lang w:val="es-ES"/>
                  </w:rPr>
                </w:pP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</w:p>
            </w:tc>
          </w:sdtContent>
        </w:sdt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66143465A3F448AFBBFA22D4696C1B8D"/>
              </w:placeholder>
            </w:sdtPr>
            <w:sdtEndPr/>
            <w:sdtContent>
              <w:p w:rsidR="0011169D" w:rsidRPr="00731113" w:rsidRDefault="00DC6571" w:rsidP="00DC6571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podrá r</w:t>
                </w:r>
                <w:r w:rsidRPr="00DC6571">
                  <w:rPr>
                    <w:rFonts w:cs="Arial"/>
                    <w:lang w:val="es-ES"/>
                  </w:rPr>
                  <w:t>egistrar a los responsables que tienen a su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 w:rsidRPr="00DC6571">
                  <w:rPr>
                    <w:rFonts w:cs="Arial"/>
                    <w:lang w:val="es-ES"/>
                  </w:rPr>
                  <w:t xml:space="preserve">cargo </w:t>
                </w:r>
                <w:r>
                  <w:rPr>
                    <w:rFonts w:cs="Arial"/>
                    <w:lang w:val="es-ES"/>
                  </w:rPr>
                  <w:t xml:space="preserve">un </w:t>
                </w:r>
                <w:r w:rsidRPr="00DC6571">
                  <w:rPr>
                    <w:rFonts w:cs="Arial"/>
                    <w:lang w:val="es-ES"/>
                  </w:rPr>
                  <w:t>equipo del centro de cómputo</w:t>
                </w:r>
                <w:r>
                  <w:rPr>
                    <w:rFonts w:cs="Arial"/>
                    <w:lang w:val="es-ES"/>
                  </w:rPr>
                  <w:t>, así como los detalles del hardware que se asignó</w:t>
                </w:r>
                <w:r w:rsidRPr="00DC6571"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66143465A3F448AFBBFA22D4696C1B8D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66143465A3F448AFBBFA22D4696C1B8D"/>
                  </w:placeholder>
                </w:sdtPr>
                <w:sdtEndPr/>
                <w:sdtContent>
                  <w:p w:rsidR="0011169D" w:rsidRPr="00731113" w:rsidRDefault="00DC6571" w:rsidP="00DE4584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El </w:t>
                    </w:r>
                    <w:proofErr w:type="spellStart"/>
                    <w:r>
                      <w:rPr>
                        <w:rFonts w:cs="Arial"/>
                        <w:lang w:val="es-ES"/>
                      </w:rPr>
                      <w:t>JefeCC</w:t>
                    </w:r>
                    <w:proofErr w:type="spellEnd"/>
                    <w:r>
                      <w:rPr>
                        <w:rFonts w:cs="Arial"/>
                        <w:lang w:val="es-ES"/>
                      </w:rPr>
                      <w:t xml:space="preserve"> debe tener su sesión activa.</w:t>
                    </w:r>
                  </w:p>
                </w:sdtContent>
              </w:sdt>
            </w:sdtContent>
          </w:sdt>
        </w:tc>
      </w:tr>
      <w:tr w:rsidR="00677DEC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677DEC" w:rsidRPr="00731113" w:rsidRDefault="00677DEC" w:rsidP="00DE4584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77DEC" w:rsidRDefault="00677DEC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</w:t>
            </w:r>
            <w:proofErr w:type="spellStart"/>
            <w:r>
              <w:rPr>
                <w:rFonts w:cs="Arial"/>
                <w:lang w:val="es-ES"/>
              </w:rPr>
              <w:t>JefeCC</w:t>
            </w:r>
            <w:proofErr w:type="spellEnd"/>
            <w:r>
              <w:rPr>
                <w:rFonts w:cs="Arial"/>
                <w:lang w:val="es-ES"/>
              </w:rPr>
              <w:t xml:space="preserve"> da clic en el botón “Administrar catálogos”.</w:t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66143465A3F448AFBBFA22D4696C1B8D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77DEC" w:rsidRDefault="00677DEC" w:rsidP="00DC6571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una ventana con los botones: “Hardware”, “Software”, “Usuarios” y “R</w:t>
                </w:r>
                <w:r>
                  <w:rPr>
                    <w:lang w:val="es-ES"/>
                  </w:rPr>
                  <w:t>ESPONSABLES</w:t>
                </w:r>
                <w:r>
                  <w:rPr>
                    <w:lang w:val="es-ES"/>
                  </w:rPr>
                  <w:t>”.</w:t>
                </w:r>
              </w:p>
              <w:p w:rsidR="00677DEC" w:rsidRDefault="00677DEC" w:rsidP="00DC6571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da clic en el botón “RESPONSABLES”.</w:t>
                </w:r>
              </w:p>
              <w:p w:rsidR="00677DEC" w:rsidRPr="00C423C2" w:rsidRDefault="00677DEC" w:rsidP="00677DEC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muestra una ventana que contiene una tabla de todos los registros de </w:t>
                </w:r>
                <w:r>
                  <w:rPr>
                    <w:lang w:val="es-ES"/>
                  </w:rPr>
                  <w:t>RESPONSABLES</w:t>
                </w:r>
                <w:r>
                  <w:rPr>
                    <w:lang w:val="es-ES"/>
                  </w:rPr>
                  <w:t xml:space="preserve"> existentes y, al lado derecho, los </w:t>
                </w:r>
                <w:r w:rsidRPr="00C423C2">
                  <w:rPr>
                    <w:lang w:val="es-ES"/>
                  </w:rPr>
                  <w:t>botones: “Agregar”, “Eliminar”, “Modificar” y “Buscar”.</w:t>
                </w:r>
              </w:p>
              <w:p w:rsidR="00677DEC" w:rsidRDefault="00677DEC" w:rsidP="00677DEC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da clic en el botón “Agregar” (ver FA1, FA2, F3).</w:t>
                </w:r>
              </w:p>
              <w:p w:rsidR="00237E60" w:rsidRDefault="00677DEC" w:rsidP="00677DEC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un formulario, pidiendo lo siguiente:</w:t>
                </w:r>
                <w:r w:rsidR="00237E60">
                  <w:rPr>
                    <w:lang w:val="es-ES"/>
                  </w:rPr>
                  <w:t xml:space="preserve"> Nombre del solicitante, Número de personal/matrícula, Teléfono/Extensión, Email, Entidad académica y tipo de equipo.</w:t>
                </w:r>
              </w:p>
              <w:p w:rsidR="00237E60" w:rsidRDefault="00237E60" w:rsidP="00677DEC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proofErr w:type="spellStart"/>
                <w:r>
                  <w:rPr>
                    <w:lang w:val="es-ES"/>
                  </w:rPr>
                  <w:t>JefeCC</w:t>
                </w:r>
                <w:proofErr w:type="spellEnd"/>
                <w:r>
                  <w:rPr>
                    <w:lang w:val="es-ES"/>
                  </w:rPr>
                  <w:t xml:space="preserve"> llena los datos y da clic en el botón “Aceptar” al finalizar</w:t>
                </w:r>
                <w:r w:rsidR="00037F08">
                  <w:rPr>
                    <w:lang w:val="es-ES"/>
                  </w:rPr>
                  <w:t xml:space="preserve"> (ver EX1)</w:t>
                </w:r>
                <w:r>
                  <w:rPr>
                    <w:lang w:val="es-ES"/>
                  </w:rPr>
                  <w:t>.</w:t>
                </w:r>
              </w:p>
              <w:p w:rsidR="0011169D" w:rsidRPr="00677DEC" w:rsidRDefault="00237E60" w:rsidP="00677DEC">
                <w:pPr>
                  <w:pStyle w:val="Prrafodelista"/>
                  <w:numPr>
                    <w:ilvl w:val="0"/>
                    <w:numId w:val="2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un mensaje de dialogo, el cual dice: Registro guardado con éxito.</w:t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66143465A3F448AFBBFA22D4696C1B8D"/>
              </w:placeholder>
            </w:sdtPr>
            <w:sdtEndPr>
              <w:rPr>
                <w:rFonts w:cstheme="minorBidi"/>
              </w:rPr>
            </w:sdtEndPr>
            <w:sdtContent>
              <w:p w:rsidR="00237E60" w:rsidRDefault="00237E60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FA1 ELIMINAR REGISTRO:</w:t>
                </w:r>
              </w:p>
              <w:p w:rsidR="00237E60" w:rsidRDefault="00237E60" w:rsidP="00AB0B64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selecciona el/los registro(s) que desea y da clic en el botón “Eliminar”.</w:t>
                </w:r>
              </w:p>
              <w:p w:rsidR="00237E60" w:rsidRDefault="00237E60" w:rsidP="00AB0B64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pregunta si está seguro </w:t>
                </w:r>
                <w:proofErr w:type="gramStart"/>
                <w:r>
                  <w:rPr>
                    <w:rFonts w:cs="Arial"/>
                    <w:lang w:val="es-ES"/>
                  </w:rPr>
                  <w:t>que</w:t>
                </w:r>
                <w:proofErr w:type="gramEnd"/>
                <w:r>
                  <w:rPr>
                    <w:rFonts w:cs="Arial"/>
                    <w:lang w:val="es-ES"/>
                  </w:rPr>
                  <w:t xml:space="preserve"> desea eliminar los datos.</w:t>
                </w:r>
              </w:p>
              <w:p w:rsidR="00237E60" w:rsidRDefault="00237E60" w:rsidP="00AB0B64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El usuario da clic en el botón “Aceptar”.</w:t>
                </w:r>
              </w:p>
              <w:p w:rsidR="00237E60" w:rsidRDefault="00237E60" w:rsidP="00AB0B64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borra los registros de la base de datos y de la interfaz.</w:t>
                </w:r>
              </w:p>
              <w:p w:rsidR="00237E60" w:rsidRDefault="00237E60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FA2 MODIFICAR REGISTRO:</w:t>
                </w:r>
              </w:p>
              <w:p w:rsidR="00237E60" w:rsidRDefault="00237E60" w:rsidP="00AB0B64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selecciona de la tabla el registro de </w:t>
                </w:r>
                <w:r w:rsidR="00AB0B64">
                  <w:rPr>
                    <w:rFonts w:cs="Arial"/>
                    <w:lang w:val="es-ES"/>
                  </w:rPr>
                  <w:t>RESPONSABLE</w:t>
                </w:r>
                <w:r>
                  <w:rPr>
                    <w:rFonts w:cs="Arial"/>
                    <w:lang w:val="es-ES"/>
                  </w:rPr>
                  <w:t xml:space="preserve"> que desea y da clic en el botón “Modificar”.</w:t>
                </w:r>
              </w:p>
              <w:p w:rsidR="00237E60" w:rsidRDefault="00237E60" w:rsidP="00AB0B64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abre un formulario con los datos del </w:t>
                </w:r>
                <w:r w:rsidR="00AB0B64">
                  <w:rPr>
                    <w:rFonts w:cs="Arial"/>
                    <w:lang w:val="es-ES"/>
                  </w:rPr>
                  <w:t>RESPONSABLE</w:t>
                </w:r>
                <w:r>
                  <w:rPr>
                    <w:rFonts w:cs="Arial"/>
                    <w:lang w:val="es-ES"/>
                  </w:rPr>
                  <w:t xml:space="preserve"> que se seleccionó y los campos están habilitados para ingresar nueva información.</w:t>
                </w:r>
              </w:p>
              <w:p w:rsidR="00237E60" w:rsidRDefault="00237E60" w:rsidP="00AB0B64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actualiza la información y da clic en el botón “Actualizar”.</w:t>
                </w:r>
              </w:p>
              <w:p w:rsidR="00237E60" w:rsidRDefault="00237E60" w:rsidP="00AB0B64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pregunta si está seguro </w:t>
                </w:r>
                <w:proofErr w:type="gramStart"/>
                <w:r>
                  <w:rPr>
                    <w:rFonts w:cs="Arial"/>
                    <w:lang w:val="es-ES"/>
                  </w:rPr>
                  <w:t>que</w:t>
                </w:r>
                <w:proofErr w:type="gramEnd"/>
                <w:r>
                  <w:rPr>
                    <w:rFonts w:cs="Arial"/>
                    <w:lang w:val="es-ES"/>
                  </w:rPr>
                  <w:t xml:space="preserve"> desea guardar los cambios.</w:t>
                </w:r>
              </w:p>
              <w:p w:rsidR="00237E60" w:rsidRPr="00037F08" w:rsidRDefault="00237E60" w:rsidP="00037F08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da clic en el botón “Aceptar”</w:t>
                </w:r>
                <w:r w:rsidR="00037F08">
                  <w:rPr>
                    <w:rFonts w:cs="Arial"/>
                    <w:lang w:val="es-ES"/>
                  </w:rPr>
                  <w:t xml:space="preserve"> (ver </w:t>
                </w:r>
                <w:r w:rsidR="00037F08" w:rsidRPr="00037F08">
                  <w:rPr>
                    <w:rFonts w:cs="Arial"/>
                    <w:lang w:val="es-ES"/>
                  </w:rPr>
                  <w:t>EX1</w:t>
                </w:r>
                <w:r w:rsidR="00037F08">
                  <w:rPr>
                    <w:rFonts w:cs="Arial"/>
                    <w:lang w:val="es-ES"/>
                  </w:rPr>
                  <w:t>)</w:t>
                </w:r>
                <w:r w:rsidRPr="00037F08">
                  <w:rPr>
                    <w:rFonts w:cs="Arial"/>
                    <w:lang w:val="es-ES"/>
                  </w:rPr>
                  <w:t>.</w:t>
                </w:r>
              </w:p>
              <w:p w:rsidR="00AB0B64" w:rsidRDefault="00237E60" w:rsidP="00AB0B64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actualiza la información y la guarda en la base de datos.</w:t>
                </w:r>
              </w:p>
              <w:p w:rsidR="00AB0B64" w:rsidRDefault="00AB0B64" w:rsidP="00AB0B6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FA3 BUSCAR REGISTRO:</w:t>
                </w:r>
              </w:p>
              <w:p w:rsidR="00AB0B64" w:rsidRDefault="00AB0B64" w:rsidP="00AB0B64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 xml:space="preserve"> da clic en el botón “Buscar registro”.</w:t>
                </w:r>
              </w:p>
              <w:p w:rsidR="00AB0B64" w:rsidRDefault="00AB0B64" w:rsidP="00AB0B64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muestra una ventana para ingresar el </w:t>
                </w:r>
                <w:r>
                  <w:rPr>
                    <w:rFonts w:cs="Arial"/>
                    <w:lang w:val="es-ES"/>
                  </w:rPr>
                  <w:t>número de personal/matrícula del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rFonts w:cs="Arial"/>
                    <w:lang w:val="es-ES"/>
                  </w:rPr>
                  <w:t>RESPONSABLE</w:t>
                </w:r>
                <w:r>
                  <w:rPr>
                    <w:rFonts w:cs="Arial"/>
                    <w:lang w:val="es-ES"/>
                  </w:rPr>
                  <w:t xml:space="preserve"> que desea buscar y da clic en el botón “Buscar” después de ingresar la información.</w:t>
                </w:r>
              </w:p>
              <w:p w:rsidR="0011169D" w:rsidRPr="00AB0B64" w:rsidRDefault="00AB0B64" w:rsidP="00AB0B64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muestra el registro que coincidió con la información que ingresó el </w:t>
                </w:r>
                <w:proofErr w:type="spellStart"/>
                <w:r>
                  <w:rPr>
                    <w:rFonts w:cs="Arial"/>
                    <w:lang w:val="es-ES"/>
                  </w:rPr>
                  <w:t>JefeCC</w:t>
                </w:r>
                <w:proofErr w:type="spellEnd"/>
                <w:r>
                  <w:rPr>
                    <w:rFonts w:cs="Arial"/>
                    <w:lang w:val="es-ES"/>
                  </w:rPr>
                  <w:t>.</w:t>
                </w:r>
              </w:p>
            </w:sdtContent>
          </w:sdt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id w:val="9248624"/>
            <w:placeholder>
              <w:docPart w:val="66143465A3F448AFBBFA22D4696C1B8D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037F08" w:rsidRDefault="00037F08" w:rsidP="00DE4584">
                <w:r>
                  <w:t>EX1 FALLA AL CONECTAR CON LA BASE DE DATOS:</w:t>
                </w:r>
              </w:p>
              <w:p w:rsidR="00037F08" w:rsidRDefault="00037F08" w:rsidP="00037F08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>El sistema muestra una ventana emergente diciendo: Error. Hubo una falla al conectar con la base de datos.</w:t>
                </w:r>
              </w:p>
              <w:p w:rsidR="00037F08" w:rsidRDefault="00037F08" w:rsidP="00037F08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El </w:t>
                </w:r>
                <w:proofErr w:type="spellStart"/>
                <w:r>
                  <w:rPr>
                    <w:rFonts w:cs="Arial"/>
                  </w:rPr>
                  <w:t>JefeCC</w:t>
                </w:r>
                <w:proofErr w:type="spellEnd"/>
                <w:r>
                  <w:rPr>
                    <w:rFonts w:cs="Arial"/>
                  </w:rPr>
                  <w:t xml:space="preserve"> da clic en el botón “Aceptar”.</w:t>
                </w:r>
              </w:p>
              <w:p w:rsidR="0011169D" w:rsidRPr="00037F08" w:rsidRDefault="00037F08" w:rsidP="00037F08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>El sistema cierra la ventana emergente.</w:t>
                </w:r>
              </w:p>
            </w:tc>
          </w:sdtContent>
        </w:sdt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AB0B64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Postcondiciones</w:t>
            </w:r>
            <w:r w:rsidR="0011169D"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66143465A3F448AFBBFA22D4696C1B8D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-689837748"/>
                  <w:placeholder>
                    <w:docPart w:val="798587019AFC47F093AF50A4B84BA5FC"/>
                  </w:placeholder>
                </w:sdtPr>
                <w:sdtContent>
                  <w:p w:rsidR="0011169D" w:rsidRPr="00731113" w:rsidRDefault="00F22463" w:rsidP="00DE4584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Se eliminó, modificó o existe un nuevo registro de </w:t>
                    </w:r>
                    <w:r>
                      <w:rPr>
                        <w:rFonts w:cs="Arial"/>
                        <w:lang w:val="es-ES"/>
                      </w:rPr>
                      <w:t>responsable</w:t>
                    </w:r>
                    <w:r>
                      <w:rPr>
                        <w:rFonts w:cs="Arial"/>
                        <w:lang w:val="es-ES"/>
                      </w:rPr>
                      <w:t xml:space="preserve"> en la base de datos.</w:t>
                    </w:r>
                  </w:p>
                </w:sdtContent>
              </w:sdt>
            </w:sdtContent>
          </w:sdt>
        </w:tc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66143465A3F448AFBBFA22D4696C1B8D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3A335C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del responsable</w:t>
                </w:r>
              </w:p>
            </w:tc>
          </w:sdtContent>
        </w:sdt>
      </w:tr>
      <w:tr w:rsidR="003A335C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A335C" w:rsidRPr="00731113" w:rsidRDefault="003A335C" w:rsidP="003A335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814676707954496688319F682CC4C5CB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A335C" w:rsidRPr="00731113" w:rsidRDefault="003A335C" w:rsidP="003A335C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Tabla de registros con información actualizada.</w:t>
                </w:r>
              </w:p>
            </w:tc>
          </w:sdtContent>
        </w:sdt>
      </w:tr>
      <w:tr w:rsidR="003A335C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A335C" w:rsidRPr="00731113" w:rsidRDefault="003A335C" w:rsidP="003A335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 xml:space="preserve">Incluye: </w:t>
            </w:r>
          </w:p>
          <w:p w:rsidR="003A335C" w:rsidRPr="00731113" w:rsidRDefault="003A335C" w:rsidP="003A335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AA26563BBA7F4DE28C794C764708299A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A335C" w:rsidRPr="005B6FE0" w:rsidRDefault="002B72F2" w:rsidP="003A335C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N/A</w:t>
                </w:r>
              </w:p>
            </w:tc>
          </w:sdtContent>
        </w:sdt>
      </w:tr>
      <w:tr w:rsidR="003A335C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A335C" w:rsidRPr="00731113" w:rsidRDefault="003A335C" w:rsidP="003A335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3A335C" w:rsidRPr="00731113" w:rsidRDefault="003A335C" w:rsidP="003A335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AA26563BBA7F4DE28C794C764708299A"/>
            </w:placeholder>
          </w:sdtPr>
          <w:sdtContent>
            <w:sdt>
              <w:sdtPr>
                <w:rPr>
                  <w:rFonts w:cs="Arial"/>
                  <w:lang w:val="es-ES"/>
                </w:rPr>
                <w:id w:val="-1991698946"/>
                <w:placeholder>
                  <w:docPart w:val="96EEFAF9EEDF4669915A31294AE07CCA"/>
                </w:placeholder>
              </w:sdtPr>
              <w:sdtEndPr/>
              <w:sdtContent>
                <w:tc>
                  <w:tcPr>
                    <w:tcW w:w="3428" w:type="pct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8" w:space="0" w:color="000000"/>
                    </w:tcBorders>
                  </w:tcPr>
                  <w:p w:rsidR="003A335C" w:rsidRPr="00731113" w:rsidRDefault="002B72F2" w:rsidP="003A335C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N/A</w:t>
                    </w:r>
                  </w:p>
                </w:tc>
              </w:sdtContent>
            </w:sdt>
          </w:sdtContent>
        </w:sdt>
      </w:tr>
      <w:tr w:rsidR="003A335C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A335C" w:rsidRPr="00731113" w:rsidRDefault="003A335C" w:rsidP="003A335C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3E8CEDDB3D45484C9BB511A5E75EB40E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A335C" w:rsidRPr="00731113" w:rsidRDefault="002B72F2" w:rsidP="003A335C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9B1DA2" w:rsidRDefault="009B1DA2"/>
    <w:sectPr w:rsidR="009B1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B4046"/>
    <w:multiLevelType w:val="hybridMultilevel"/>
    <w:tmpl w:val="538EC2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771AE"/>
    <w:multiLevelType w:val="hybridMultilevel"/>
    <w:tmpl w:val="1764BA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324DE"/>
    <w:multiLevelType w:val="hybridMultilevel"/>
    <w:tmpl w:val="DFE28E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11A8B"/>
    <w:multiLevelType w:val="hybridMultilevel"/>
    <w:tmpl w:val="6EF058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D6BD5"/>
    <w:multiLevelType w:val="hybridMultilevel"/>
    <w:tmpl w:val="7AE2C0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074D1"/>
    <w:multiLevelType w:val="hybridMultilevel"/>
    <w:tmpl w:val="A08213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8B30BD"/>
    <w:multiLevelType w:val="hybridMultilevel"/>
    <w:tmpl w:val="47ECAD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71"/>
    <w:rsid w:val="00037F08"/>
    <w:rsid w:val="0011169D"/>
    <w:rsid w:val="00237E60"/>
    <w:rsid w:val="002B72F2"/>
    <w:rsid w:val="003A335C"/>
    <w:rsid w:val="004D6EDB"/>
    <w:rsid w:val="00560C02"/>
    <w:rsid w:val="00677DEC"/>
    <w:rsid w:val="009B1DA2"/>
    <w:rsid w:val="00AA2C0B"/>
    <w:rsid w:val="00AB0B64"/>
    <w:rsid w:val="00DC6571"/>
    <w:rsid w:val="00F2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4BDC4"/>
  <w15:docId w15:val="{9B3597A2-FD6E-42E4-AB35-867A7023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169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6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C6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D\Documents\Principios%20de%20dise&#241;o\Poyecto\CU%20USURUS\CU03%20Administrar%20responsab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143465A3F448AFBBFA22D4696C1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1B355-EA45-4DFB-8486-22BF51292FE7}"/>
      </w:docPartPr>
      <w:docPartBody>
        <w:p w:rsidR="00AF55BF" w:rsidRDefault="00E858CB">
          <w:pPr>
            <w:pStyle w:val="66143465A3F448AFBBFA22D4696C1B8D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1B49663C74A4992BE726CC438A06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0C9BD-2517-43BB-B465-E7134072BBCF}"/>
      </w:docPartPr>
      <w:docPartBody>
        <w:p w:rsidR="00AF55BF" w:rsidRDefault="00E858CB">
          <w:pPr>
            <w:pStyle w:val="D1B49663C74A4992BE726CC438A06E66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98587019AFC47F093AF50A4B84BA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5B245-35AE-4CB6-8337-55853B081DA6}"/>
      </w:docPartPr>
      <w:docPartBody>
        <w:p w:rsidR="00000000" w:rsidRDefault="00AF55BF" w:rsidP="00AF55BF">
          <w:pPr>
            <w:pStyle w:val="798587019AFC47F093AF50A4B84BA5FC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14676707954496688319F682CC4C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A9810-C4F3-46D4-825D-E14A5D448278}"/>
      </w:docPartPr>
      <w:docPartBody>
        <w:p w:rsidR="00000000" w:rsidRDefault="00AF55BF" w:rsidP="00AF55BF">
          <w:pPr>
            <w:pStyle w:val="814676707954496688319F682CC4C5CB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A26563BBA7F4DE28C794C7647082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3A872-04E9-4984-B0DA-1975775BF86D}"/>
      </w:docPartPr>
      <w:docPartBody>
        <w:p w:rsidR="00000000" w:rsidRDefault="00AF55BF" w:rsidP="00AF55BF">
          <w:pPr>
            <w:pStyle w:val="AA26563BBA7F4DE28C794C764708299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E8CEDDB3D45484C9BB511A5E75EB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34FA5-9E12-43FC-8737-6CF9B08FA6F8}"/>
      </w:docPartPr>
      <w:docPartBody>
        <w:p w:rsidR="00000000" w:rsidRDefault="00AF55BF" w:rsidP="00AF55BF">
          <w:pPr>
            <w:pStyle w:val="3E8CEDDB3D45484C9BB511A5E75EB40E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96EEFAF9EEDF4669915A31294AE07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B094F-0040-4918-B4B7-33B32FFDA683}"/>
      </w:docPartPr>
      <w:docPartBody>
        <w:p w:rsidR="00000000" w:rsidRDefault="00AF55BF" w:rsidP="00AF55BF">
          <w:pPr>
            <w:pStyle w:val="96EEFAF9EEDF4669915A31294AE07CC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CB"/>
    <w:rsid w:val="002770E4"/>
    <w:rsid w:val="00AF55BF"/>
    <w:rsid w:val="00E8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F55BF"/>
    <w:rPr>
      <w:color w:val="808080"/>
    </w:rPr>
  </w:style>
  <w:style w:type="paragraph" w:customStyle="1" w:styleId="66143465A3F448AFBBFA22D4696C1B8D">
    <w:name w:val="66143465A3F448AFBBFA22D4696C1B8D"/>
  </w:style>
  <w:style w:type="paragraph" w:customStyle="1" w:styleId="D1B49663C74A4992BE726CC438A06E66">
    <w:name w:val="D1B49663C74A4992BE726CC438A06E66"/>
  </w:style>
  <w:style w:type="paragraph" w:customStyle="1" w:styleId="EAED5F95501A4C0D8F12161EF1B8E3D7">
    <w:name w:val="EAED5F95501A4C0D8F12161EF1B8E3D7"/>
  </w:style>
  <w:style w:type="paragraph" w:customStyle="1" w:styleId="798587019AFC47F093AF50A4B84BA5FC">
    <w:name w:val="798587019AFC47F093AF50A4B84BA5FC"/>
    <w:rsid w:val="00AF55BF"/>
  </w:style>
  <w:style w:type="paragraph" w:customStyle="1" w:styleId="814676707954496688319F682CC4C5CB">
    <w:name w:val="814676707954496688319F682CC4C5CB"/>
    <w:rsid w:val="00AF55BF"/>
  </w:style>
  <w:style w:type="paragraph" w:customStyle="1" w:styleId="AA26563BBA7F4DE28C794C764708299A">
    <w:name w:val="AA26563BBA7F4DE28C794C764708299A"/>
    <w:rsid w:val="00AF55BF"/>
  </w:style>
  <w:style w:type="paragraph" w:customStyle="1" w:styleId="3E8CEDDB3D45484C9BB511A5E75EB40E">
    <w:name w:val="3E8CEDDB3D45484C9BB511A5E75EB40E"/>
    <w:rsid w:val="00AF55BF"/>
  </w:style>
  <w:style w:type="paragraph" w:customStyle="1" w:styleId="96EEFAF9EEDF4669915A31294AE07CCA">
    <w:name w:val="96EEFAF9EEDF4669915A31294AE07CCA"/>
    <w:rsid w:val="00AF55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557DC2E-A345-4A00-8FAA-34046F0D2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CU03 Administrar responsables</Template>
  <TotalTime>34</TotalTime>
  <Pages>3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</dc:creator>
  <cp:lastModifiedBy>AngelD</cp:lastModifiedBy>
  <cp:revision>5</cp:revision>
  <dcterms:created xsi:type="dcterms:W3CDTF">2018-09-22T21:12:00Z</dcterms:created>
  <dcterms:modified xsi:type="dcterms:W3CDTF">2018-09-23T07:34:00Z</dcterms:modified>
</cp:coreProperties>
</file>