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1169D" w:rsidRPr="005B6FE0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41264C64A6854B858FD293D557E0CBD7"/>
              </w:placeholder>
            </w:sdtPr>
            <w:sdtEndPr/>
            <w:sdtContent>
              <w:p w:rsidR="0011169D" w:rsidRPr="005B6FE0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ED0341">
                  <w:rPr>
                    <w:rFonts w:cs="Arial"/>
                    <w:lang w:val="es-ES"/>
                  </w:rPr>
                  <w:t>2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41264C64A6854B858FD293D557E0CBD7"/>
              </w:placeholder>
            </w:sdtPr>
            <w:sdtEndPr/>
            <w:sdtContent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software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ED0341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Ángel Daniel Sánchez Martínez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178F83648E364392AE13D61CC702F705"/>
            </w:placeholder>
            <w:date w:fullDate="2018-09-2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22/09/2018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178F83648E364392AE13D61CC702F705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</w:p>
            </w:tc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41264C64A6854B858FD293D557E0CBD7"/>
              </w:placeholder>
            </w:sdtPr>
            <w:sdtEndPr/>
            <w:sdtContent>
              <w:p w:rsidR="0011169D" w:rsidRPr="00731113" w:rsidRDefault="00ED0341" w:rsidP="00DE4584">
                <w:pPr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 xml:space="preserve">El jefe del centro de cómputo será capaz de llevar toda la administración del </w:t>
                </w:r>
                <w:r>
                  <w:rPr>
                    <w:rFonts w:cs="Arial"/>
                    <w:lang w:val="es-ES"/>
                  </w:rPr>
                  <w:t>software</w:t>
                </w:r>
                <w:r w:rsidRPr="00ED0341">
                  <w:rPr>
                    <w:rFonts w:cs="Arial"/>
                    <w:lang w:val="es-ES"/>
                  </w:rPr>
                  <w:t>, lo cual incluye agregar, eliminar, modificar</w:t>
                </w:r>
                <w:r>
                  <w:rPr>
                    <w:rFonts w:cs="Arial"/>
                    <w:lang w:val="es-ES"/>
                  </w:rPr>
                  <w:t xml:space="preserve"> y</w:t>
                </w:r>
                <w:r w:rsidRPr="00ED0341">
                  <w:rPr>
                    <w:rFonts w:cs="Arial"/>
                    <w:lang w:val="es-ES"/>
                  </w:rPr>
                  <w:t xml:space="preserve"> buscar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41264C64A6854B858FD293D557E0CBD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41264C64A6854B858FD293D557E0CBD7"/>
                  </w:placeholder>
                </w:sdtPr>
                <w:sdtEndPr/>
                <w:sdtContent>
                  <w:p w:rsidR="0011169D" w:rsidRPr="00731113" w:rsidRDefault="00ED0341" w:rsidP="00DE4584">
                    <w:pPr>
                      <w:rPr>
                        <w:rFonts w:cs="Arial"/>
                        <w:lang w:val="es-ES"/>
                      </w:rPr>
                    </w:pPr>
                    <w:r w:rsidRPr="00ED0341">
                      <w:rPr>
                        <w:rFonts w:cs="Arial"/>
                        <w:lang w:val="es-ES"/>
                      </w:rPr>
                      <w:t xml:space="preserve">El </w:t>
                    </w:r>
                    <w:proofErr w:type="gramStart"/>
                    <w:r w:rsidRPr="00ED0341">
                      <w:rPr>
                        <w:rFonts w:cs="Arial"/>
                        <w:lang w:val="es-ES"/>
                      </w:rPr>
                      <w:t>Jefe</w:t>
                    </w:r>
                    <w:proofErr w:type="gramEnd"/>
                    <w:r w:rsidRPr="00ED0341">
                      <w:rPr>
                        <w:rFonts w:cs="Arial"/>
                        <w:lang w:val="es-ES"/>
                      </w:rPr>
                      <w:t xml:space="preserve"> del centro de cómputo tiene su sesión activa.</w:t>
                    </w:r>
                    <w:r w:rsidRPr="00ED0341">
                      <w:rPr>
                        <w:rFonts w:cs="Arial"/>
                        <w:lang w:val="es-ES"/>
                      </w:rPr>
                      <w:cr/>
                    </w:r>
                  </w:p>
                </w:sdtContent>
              </w:sdt>
            </w:sdtContent>
          </w:sdt>
        </w:tc>
      </w:tr>
      <w:tr w:rsidR="00ED0341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D0341" w:rsidRPr="00731113" w:rsidRDefault="00ED0341" w:rsidP="00DE45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Disparador: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D0341" w:rsidRDefault="00ED0341" w:rsidP="00DE4584">
            <w:pPr>
              <w:rPr>
                <w:rFonts w:cs="Arial"/>
                <w:lang w:val="es-ES"/>
              </w:rPr>
            </w:pPr>
            <w:r w:rsidRPr="00ED0341">
              <w:rPr>
                <w:rFonts w:cs="Arial"/>
                <w:lang w:val="es-ES"/>
              </w:rPr>
              <w:t xml:space="preserve">El </w:t>
            </w:r>
            <w:proofErr w:type="spellStart"/>
            <w:r w:rsidRPr="00ED0341">
              <w:rPr>
                <w:rFonts w:cs="Arial"/>
                <w:lang w:val="es-ES"/>
              </w:rPr>
              <w:t>JefeCC</w:t>
            </w:r>
            <w:proofErr w:type="spellEnd"/>
            <w:r w:rsidRPr="00ED0341">
              <w:rPr>
                <w:rFonts w:cs="Arial"/>
                <w:lang w:val="es-ES"/>
              </w:rPr>
              <w:t xml:space="preserve"> da clic en el botón “Administrar catálogos”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ED0341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D0341" w:rsidRDefault="00ED0341" w:rsidP="00ED0341">
                <w:pPr>
                  <w:spacing w:after="0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 </w:t>
                </w:r>
                <w:r w:rsidRPr="00ED0341">
                  <w:rPr>
                    <w:lang w:val="es-ES"/>
                  </w:rPr>
                  <w:t>El sistema muestra una ventana con los botones: “Hardware”, “Software”, “Usuarios” y “</w:t>
                </w:r>
                <w:proofErr w:type="gramStart"/>
                <w:r w:rsidRPr="00ED0341">
                  <w:rPr>
                    <w:lang w:val="es-ES"/>
                  </w:rPr>
                  <w:t>Responsables</w:t>
                </w:r>
                <w:proofErr w:type="gramEnd"/>
                <w:r w:rsidRPr="00ED0341">
                  <w:rPr>
                    <w:lang w:val="es-ES"/>
                  </w:rPr>
                  <w:t>”.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2.El </w:t>
                </w:r>
                <w:proofErr w:type="spellStart"/>
                <w:r w:rsidRPr="00ED0341">
                  <w:rPr>
                    <w:lang w:val="es-ES"/>
                  </w:rPr>
                  <w:t>JefeCC</w:t>
                </w:r>
                <w:proofErr w:type="spellEnd"/>
                <w:r w:rsidRPr="00ED0341">
                  <w:rPr>
                    <w:lang w:val="es-ES"/>
                  </w:rPr>
                  <w:t xml:space="preserve"> da clic en el botón “</w:t>
                </w:r>
                <w:r>
                  <w:rPr>
                    <w:lang w:val="es-ES"/>
                  </w:rPr>
                  <w:t>SOFTWARE</w:t>
                </w:r>
                <w:r w:rsidRPr="00ED0341">
                  <w:rPr>
                    <w:lang w:val="es-ES"/>
                  </w:rPr>
                  <w:t>”.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3.El sistema muestra la una ventana que contiene una tabla de todos los registros de </w:t>
                </w:r>
                <w:r>
                  <w:rPr>
                    <w:lang w:val="es-ES"/>
                  </w:rPr>
                  <w:t>SOFWARE</w:t>
                </w:r>
                <w:r w:rsidRPr="00ED0341">
                  <w:rPr>
                    <w:lang w:val="es-ES"/>
                  </w:rPr>
                  <w:t xml:space="preserve"> existentes y, al lado derecho, los botones: “Agregar”, “Eliminar”, “Modificar” y “Buscar”.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4.El </w:t>
                </w:r>
                <w:proofErr w:type="spellStart"/>
                <w:r w:rsidRPr="00ED0341">
                  <w:rPr>
                    <w:lang w:val="es-ES"/>
                  </w:rPr>
                  <w:t>JefeCC</w:t>
                </w:r>
                <w:proofErr w:type="spellEnd"/>
                <w:r w:rsidRPr="00ED0341">
                  <w:rPr>
                    <w:lang w:val="es-ES"/>
                  </w:rPr>
                  <w:t xml:space="preserve"> da clic en el botón “Agregar” (ver FA1, FA2, F3).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5.El sistema muestra un formulario, pidiendo lo siguiente: </w:t>
                </w:r>
                <w:r>
                  <w:rPr>
                    <w:lang w:val="es-ES"/>
                  </w:rPr>
                  <w:t>Nombre del software, Número de licencias, Versión, Observaciones.</w:t>
                </w:r>
              </w:p>
              <w:p w:rsidR="00ED0341" w:rsidRPr="00ED0341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 xml:space="preserve">6.El </w:t>
                </w:r>
                <w:proofErr w:type="spellStart"/>
                <w:r w:rsidRPr="00ED0341">
                  <w:rPr>
                    <w:lang w:val="es-ES"/>
                  </w:rPr>
                  <w:t>JefeCC</w:t>
                </w:r>
                <w:proofErr w:type="spellEnd"/>
                <w:r w:rsidRPr="00ED0341">
                  <w:rPr>
                    <w:lang w:val="es-ES"/>
                  </w:rPr>
                  <w:t xml:space="preserve"> llena los datos que se requieren y da clic en el botón “Guardar” al finalizar</w:t>
                </w:r>
                <w:r w:rsidR="00A4705D">
                  <w:rPr>
                    <w:lang w:val="es-ES"/>
                  </w:rPr>
                  <w:t xml:space="preserve"> (ver EX1)</w:t>
                </w:r>
                <w:r w:rsidRPr="00ED0341">
                  <w:rPr>
                    <w:lang w:val="es-ES"/>
                  </w:rPr>
                  <w:t>.</w:t>
                </w:r>
              </w:p>
              <w:p w:rsidR="0011169D" w:rsidRPr="00A5396E" w:rsidRDefault="00ED0341" w:rsidP="00ED0341">
                <w:pPr>
                  <w:spacing w:after="0"/>
                  <w:rPr>
                    <w:lang w:val="es-ES"/>
                  </w:rPr>
                </w:pPr>
                <w:r w:rsidRPr="00ED0341">
                  <w:rPr>
                    <w:lang w:val="es-ES"/>
                  </w:rPr>
                  <w:t>7.El sistema muestra un cuadro de dialogo, el cual dice: “Registro guardado con éxito”.</w:t>
                </w:r>
                <w:r w:rsidRPr="00ED0341">
                  <w:rPr>
                    <w:lang w:val="es-ES"/>
                  </w:rPr>
                  <w:cr/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41264C64A6854B858FD293D557E0CBD7"/>
              </w:placeholder>
            </w:sdtPr>
            <w:sdtEndPr/>
            <w:sdtContent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ELIMINAR REGISTRO: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1.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selecciona el/los registro(s) que desea y da clic en el botón “Eliminar”.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2.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sistema pregunta si está seguro </w:t>
                </w:r>
                <w:proofErr w:type="gramStart"/>
                <w:r w:rsidRPr="00ED0341">
                  <w:rPr>
                    <w:rFonts w:cs="Arial"/>
                    <w:lang w:val="es-ES"/>
                  </w:rPr>
                  <w:t>que</w:t>
                </w:r>
                <w:proofErr w:type="gramEnd"/>
                <w:r w:rsidRPr="00ED0341">
                  <w:rPr>
                    <w:rFonts w:cs="Arial"/>
                    <w:lang w:val="es-ES"/>
                  </w:rPr>
                  <w:t xml:space="preserve"> desea eliminar los datos.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3.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usuario da clic en el botón “Aceptar”.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4.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borra los registros de la base de datos y de la interfaz.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FA2 MODIFICAR REGISTRO:</w:t>
                </w:r>
              </w:p>
              <w:p w:rsid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1.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selecciona de la tabla el registro de </w:t>
                </w:r>
                <w:r w:rsidR="00E04568">
                  <w:rPr>
                    <w:rFonts w:cs="Arial"/>
                    <w:lang w:val="es-ES"/>
                  </w:rPr>
                  <w:t>SOFT</w:t>
                </w:r>
                <w:r w:rsidRPr="00ED0341">
                  <w:rPr>
                    <w:rFonts w:cs="Arial"/>
                    <w:lang w:val="es-ES"/>
                  </w:rPr>
                  <w:t>WARE que desea y da clic en el botón “Modificar”.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2.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sistema abre un formulario con los datos del </w:t>
                </w:r>
                <w:r w:rsidR="00E04568">
                  <w:rPr>
                    <w:rFonts w:cs="Arial"/>
                    <w:lang w:val="es-ES"/>
                  </w:rPr>
                  <w:t>SOFTWARE</w:t>
                </w:r>
                <w:r w:rsidRPr="00ED0341">
                  <w:rPr>
                    <w:rFonts w:cs="Arial"/>
                    <w:lang w:val="es-ES"/>
                  </w:rPr>
                  <w:t xml:space="preserve"> que se seleccionó y los campos están habilitados para ingresar nueva información.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3.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actualiza la información y da clic en el botón “Actualizar”.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4.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sistema pregunta si está seguro </w:t>
                </w:r>
                <w:proofErr w:type="gramStart"/>
                <w:r w:rsidRPr="00ED0341">
                  <w:rPr>
                    <w:rFonts w:cs="Arial"/>
                    <w:lang w:val="es-ES"/>
                  </w:rPr>
                  <w:t>que</w:t>
                </w:r>
                <w:proofErr w:type="gramEnd"/>
                <w:r w:rsidRPr="00ED0341">
                  <w:rPr>
                    <w:rFonts w:cs="Arial"/>
                    <w:lang w:val="es-ES"/>
                  </w:rPr>
                  <w:t xml:space="preserve"> desea guardar los cambios.</w:t>
                </w:r>
              </w:p>
              <w:p w:rsidR="00ED0341" w:rsidRPr="00ED0341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5.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 w:rsidRPr="00ED0341">
                  <w:rPr>
                    <w:rFonts w:cs="Arial"/>
                    <w:lang w:val="es-ES"/>
                  </w:rPr>
                  <w:t>JefeCC</w:t>
                </w:r>
                <w:proofErr w:type="spellEnd"/>
                <w:r w:rsidRPr="00ED0341">
                  <w:rPr>
                    <w:rFonts w:cs="Arial"/>
                    <w:lang w:val="es-ES"/>
                  </w:rPr>
                  <w:t xml:space="preserve"> da clic en el botón “Aceptar”</w:t>
                </w:r>
                <w:r w:rsidR="00A4705D">
                  <w:rPr>
                    <w:rFonts w:cs="Arial"/>
                    <w:lang w:val="es-ES"/>
                  </w:rPr>
                  <w:t xml:space="preserve"> (ver EX1)</w:t>
                </w:r>
                <w:r w:rsidRPr="00ED0341">
                  <w:rPr>
                    <w:rFonts w:cs="Arial"/>
                    <w:lang w:val="es-ES"/>
                  </w:rPr>
                  <w:t>.</w:t>
                </w:r>
              </w:p>
              <w:p w:rsidR="00E04568" w:rsidRDefault="00ED0341" w:rsidP="00ED0341">
                <w:pPr>
                  <w:spacing w:after="0"/>
                  <w:rPr>
                    <w:rFonts w:cs="Arial"/>
                    <w:lang w:val="es-ES"/>
                  </w:rPr>
                </w:pPr>
                <w:r w:rsidRPr="00ED0341">
                  <w:rPr>
                    <w:rFonts w:cs="Arial"/>
                    <w:lang w:val="es-ES"/>
                  </w:rPr>
                  <w:t>6.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ED0341">
                  <w:rPr>
                    <w:rFonts w:cs="Arial"/>
                    <w:lang w:val="es-ES"/>
                  </w:rPr>
                  <w:t>El sistema actualiza la información y la guarda en la base de datos.</w:t>
                </w:r>
              </w:p>
              <w:p w:rsidR="00E04568" w:rsidRDefault="00E04568" w:rsidP="00ED0341">
                <w:pPr>
                  <w:spacing w:after="0"/>
                  <w:rPr>
                    <w:rFonts w:cs="Arial"/>
                    <w:lang w:val="es-ES"/>
                  </w:rPr>
                </w:pPr>
              </w:p>
              <w:p w:rsidR="0011169D" w:rsidRPr="005B6FE0" w:rsidRDefault="00E04568" w:rsidP="00ED0341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FA3 BUSCAR REGISTRO: 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41264C64A6854B858FD293D557E0CBD7"/>
            </w:placeholder>
          </w:sdtPr>
          <w:sdtEndPr/>
          <w:sdtContent>
            <w:sdt>
              <w:sdtPr>
                <w:id w:val="1175850983"/>
                <w:placeholder>
                  <w:docPart w:val="EC6DDBAED49B42DF87F94CC0EA7D97B6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A4705D" w:rsidRDefault="00A4705D" w:rsidP="00A4705D">
                    <w:r>
                      <w:t>EX1 FALLA AL CONECTAR CON LA BASE DE DATOS:</w:t>
                    </w:r>
                  </w:p>
                  <w:p w:rsidR="00A4705D" w:rsidRDefault="00A4705D" w:rsidP="00A4705D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El sistema muestra una ventana emergente diciendo: Error. Hubo una falla al conectar con la base de datos.</w:t>
                    </w:r>
                  </w:p>
                  <w:p w:rsidR="00A4705D" w:rsidRDefault="00A4705D" w:rsidP="00A4705D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 xml:space="preserve">El </w:t>
                    </w:r>
                    <w:proofErr w:type="spellStart"/>
                    <w:r>
                      <w:rPr>
                        <w:rFonts w:cs="Arial"/>
                      </w:rPr>
                      <w:t>JefeCC</w:t>
                    </w:r>
                    <w:proofErr w:type="spellEnd"/>
                    <w:r>
                      <w:rPr>
                        <w:rFonts w:cs="Arial"/>
                      </w:rPr>
                      <w:t xml:space="preserve"> da clic en el botón “Aceptar”.</w:t>
                    </w:r>
                  </w:p>
                  <w:p w:rsidR="0011169D" w:rsidRPr="00A4705D" w:rsidRDefault="00A4705D" w:rsidP="00A4705D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</w:rPr>
                    </w:pPr>
                    <w:r w:rsidRPr="00A4705D">
                      <w:rPr>
                        <w:rFonts w:cs="Arial"/>
                      </w:rPr>
                      <w:t>El sistema cierra la ventana emergente.</w:t>
                    </w:r>
                  </w:p>
                </w:tc>
              </w:sdtContent>
            </w:sdt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41264C64A6854B858FD293D557E0CBD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299656811"/>
                  <w:placeholder>
                    <w:docPart w:val="5375B06DCA9947FBBF984D7737E66E41"/>
                  </w:placeholder>
                </w:sdtPr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689837748"/>
                      <w:placeholder>
                        <w:docPart w:val="34320980D93247F18D62EE8AEB7AE3EA"/>
                      </w:placeholder>
                    </w:sdtPr>
                    <w:sdtContent>
                      <w:p w:rsidR="0011169D" w:rsidRPr="00731113" w:rsidRDefault="00E563B1" w:rsidP="00DE4584">
                        <w:pPr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 xml:space="preserve">Se eliminó, modificó o existe un nuevo registro de </w:t>
                        </w:r>
                        <w:r>
                          <w:rPr>
                            <w:rFonts w:cs="Arial"/>
                            <w:lang w:val="es-ES"/>
                          </w:rPr>
                          <w:t>software</w:t>
                        </w:r>
                        <w:r>
                          <w:rPr>
                            <w:rFonts w:cs="Arial"/>
                            <w:lang w:val="es-ES"/>
                          </w:rPr>
                          <w:t xml:space="preserve"> en la base de datos.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softw</w:t>
                </w:r>
                <w:bookmarkStart w:id="0" w:name="_GoBack"/>
                <w:bookmarkEnd w:id="0"/>
                <w:r>
                  <w:rPr>
                    <w:rFonts w:cs="Arial"/>
                    <w:lang w:val="es-ES"/>
                  </w:rPr>
                  <w:t>are.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Tabla de registros con información actualizada.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5B6FE0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41264C64A6854B858FD293D557E0CB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563B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782AD8E1574BD7A174ADA3A1513A9B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731113" w:rsidRDefault="00E563B1" w:rsidP="004D6ED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9B1DA2" w:rsidRDefault="009B1DA2"/>
    <w:sectPr w:rsidR="009B1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771AE"/>
    <w:multiLevelType w:val="hybridMultilevel"/>
    <w:tmpl w:val="1764B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41"/>
    <w:rsid w:val="0011169D"/>
    <w:rsid w:val="004D6EDB"/>
    <w:rsid w:val="009B1DA2"/>
    <w:rsid w:val="00A4705D"/>
    <w:rsid w:val="00AA2C0B"/>
    <w:rsid w:val="00E04568"/>
    <w:rsid w:val="00E563B1"/>
    <w:rsid w:val="00ED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0923"/>
  <w15:docId w15:val="{814A45CE-6179-4915-8E4C-B3F3EA7E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D\Documents\Principios%20de%20dise&#241;o\Poyecto\CU%20USURUS\CU02%20Administrar%20softwar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264C64A6854B858FD293D557E0C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A0A5-1680-4859-A8B0-18DD8C00E1A6}"/>
      </w:docPartPr>
      <w:docPartBody>
        <w:p w:rsidR="007E52B9" w:rsidRDefault="000A0D0A">
          <w:pPr>
            <w:pStyle w:val="41264C64A6854B858FD293D557E0CBD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78F83648E364392AE13D61CC702F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79ACB-B262-4593-A9DA-121D1C0DD7F5}"/>
      </w:docPartPr>
      <w:docPartBody>
        <w:p w:rsidR="007E52B9" w:rsidRDefault="000A0D0A">
          <w:pPr>
            <w:pStyle w:val="178F83648E364392AE13D61CC702F70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782AD8E1574BD7A174ADA3A151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3943D-221D-4000-BC3C-37C92808BB44}"/>
      </w:docPartPr>
      <w:docPartBody>
        <w:p w:rsidR="007E52B9" w:rsidRDefault="000A0D0A">
          <w:pPr>
            <w:pStyle w:val="5D782AD8E1574BD7A174ADA3A1513A9B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EC6DDBAED49B42DF87F94CC0EA7D9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B35E0-BF34-4D00-9590-0D0A0803AC63}"/>
      </w:docPartPr>
      <w:docPartBody>
        <w:p w:rsidR="00000000" w:rsidRDefault="007E52B9" w:rsidP="007E52B9">
          <w:pPr>
            <w:pStyle w:val="EC6DDBAED49B42DF87F94CC0EA7D97B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375B06DCA9947FBBF984D7737E66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20B3A-9C74-4FF2-8A22-1CE31228FE35}"/>
      </w:docPartPr>
      <w:docPartBody>
        <w:p w:rsidR="00000000" w:rsidRDefault="007E52B9" w:rsidP="007E52B9">
          <w:pPr>
            <w:pStyle w:val="5375B06DCA9947FBBF984D7737E66E4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4320980D93247F18D62EE8AEB7A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08F2B-9D80-4412-9B5F-CD33EA2D1B7C}"/>
      </w:docPartPr>
      <w:docPartBody>
        <w:p w:rsidR="00000000" w:rsidRDefault="007E52B9" w:rsidP="007E52B9">
          <w:pPr>
            <w:pStyle w:val="34320980D93247F18D62EE8AEB7AE3E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0A"/>
    <w:rsid w:val="000A0D0A"/>
    <w:rsid w:val="000C61F8"/>
    <w:rsid w:val="007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52B9"/>
    <w:rPr>
      <w:color w:val="808080"/>
    </w:rPr>
  </w:style>
  <w:style w:type="paragraph" w:customStyle="1" w:styleId="41264C64A6854B858FD293D557E0CBD7">
    <w:name w:val="41264C64A6854B858FD293D557E0CBD7"/>
  </w:style>
  <w:style w:type="paragraph" w:customStyle="1" w:styleId="178F83648E364392AE13D61CC702F705">
    <w:name w:val="178F83648E364392AE13D61CC702F705"/>
  </w:style>
  <w:style w:type="paragraph" w:customStyle="1" w:styleId="5D782AD8E1574BD7A174ADA3A1513A9B">
    <w:name w:val="5D782AD8E1574BD7A174ADA3A1513A9B"/>
  </w:style>
  <w:style w:type="paragraph" w:customStyle="1" w:styleId="EC6DDBAED49B42DF87F94CC0EA7D97B6">
    <w:name w:val="EC6DDBAED49B42DF87F94CC0EA7D97B6"/>
    <w:rsid w:val="007E52B9"/>
  </w:style>
  <w:style w:type="paragraph" w:customStyle="1" w:styleId="5375B06DCA9947FBBF984D7737E66E41">
    <w:name w:val="5375B06DCA9947FBBF984D7737E66E41"/>
    <w:rsid w:val="007E52B9"/>
  </w:style>
  <w:style w:type="paragraph" w:customStyle="1" w:styleId="34320980D93247F18D62EE8AEB7AE3EA">
    <w:name w:val="34320980D93247F18D62EE8AEB7AE3EA"/>
    <w:rsid w:val="007E5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6A5F454-79CE-4F53-AD56-1535C3998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CU02 Administrar software</Template>
  <TotalTime>14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</dc:creator>
  <cp:lastModifiedBy>AngelD</cp:lastModifiedBy>
  <cp:revision>3</cp:revision>
  <dcterms:created xsi:type="dcterms:W3CDTF">2018-09-22T20:42:00Z</dcterms:created>
  <dcterms:modified xsi:type="dcterms:W3CDTF">2018-09-23T07:32:00Z</dcterms:modified>
</cp:coreProperties>
</file>